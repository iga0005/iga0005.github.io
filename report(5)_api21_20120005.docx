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5"/>
        <w:gridCol w:w="3648"/>
      </w:tblGrid>
      <w:tr w:rsidR="001B420B" w:rsidRPr="00F40E66" w14:paraId="4C46B3C7" w14:textId="77777777" w:rsidTr="00CB1B1E">
        <w:trPr>
          <w:trHeight w:val="281"/>
        </w:trPr>
        <w:tc>
          <w:tcPr>
            <w:tcW w:w="1410" w:type="dxa"/>
          </w:tcPr>
          <w:p w14:paraId="15D8918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38" w:type="dxa"/>
          </w:tcPr>
          <w:p w14:paraId="3052F12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299" w:type="dxa"/>
          </w:tcPr>
          <w:p w14:paraId="78F9751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6" w:type="dxa"/>
          </w:tcPr>
          <w:p w14:paraId="150D3DEF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45" w:type="dxa"/>
          </w:tcPr>
          <w:p w14:paraId="380DC02F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48" w:type="dxa"/>
          </w:tcPr>
          <w:p w14:paraId="0292940F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4D52E972" w14:textId="77777777" w:rsidTr="00CB1B1E">
        <w:tc>
          <w:tcPr>
            <w:tcW w:w="1410" w:type="dxa"/>
          </w:tcPr>
          <w:p w14:paraId="4F6BB93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38" w:type="dxa"/>
          </w:tcPr>
          <w:p w14:paraId="72ACDD8C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299" w:type="dxa"/>
          </w:tcPr>
          <w:p w14:paraId="6CBC4602" w14:textId="77777777" w:rsidR="001B420B" w:rsidRPr="00F40E66" w:rsidRDefault="00B61A19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5</w:t>
            </w:r>
          </w:p>
        </w:tc>
        <w:tc>
          <w:tcPr>
            <w:tcW w:w="816" w:type="dxa"/>
          </w:tcPr>
          <w:p w14:paraId="0DD6A833" w14:textId="24117FDB" w:rsidR="001B420B" w:rsidRPr="00F40E66" w:rsidRDefault="00032EA4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</w:t>
            </w:r>
          </w:p>
        </w:tc>
        <w:tc>
          <w:tcPr>
            <w:tcW w:w="2545" w:type="dxa"/>
          </w:tcPr>
          <w:p w14:paraId="7EFF6E89" w14:textId="1F4AD4F0" w:rsidR="001B420B" w:rsidRPr="00F40E66" w:rsidRDefault="00032EA4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0120005</w:t>
            </w:r>
          </w:p>
        </w:tc>
        <w:tc>
          <w:tcPr>
            <w:tcW w:w="3648" w:type="dxa"/>
          </w:tcPr>
          <w:p w14:paraId="28407EF3" w14:textId="63C27CBD" w:rsidR="001B420B" w:rsidRPr="00F40E66" w:rsidRDefault="00032EA4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伊賀爽太</w:t>
            </w:r>
          </w:p>
        </w:tc>
      </w:tr>
    </w:tbl>
    <w:p w14:paraId="00D2AAF6" w14:textId="77777777" w:rsidR="009A452D" w:rsidRPr="009652EE" w:rsidRDefault="003C1CB1" w:rsidP="005C153B">
      <w:pPr>
        <w:widowControl w:val="0"/>
        <w:jc w:val="both"/>
        <w:rPr>
          <w:rFonts w:ascii="Meiryo UI" w:eastAsia="Meiryo UI" w:hAnsi="Meiryo UI" w:cs="ＭＳ Ｐゴシック"/>
          <w:sz w:val="21"/>
          <w:szCs w:val="21"/>
        </w:rPr>
      </w:pPr>
      <w:r w:rsidRPr="00CB1B1E">
        <w:rPr>
          <w:rFonts w:ascii="Meiryo UI" w:eastAsia="Meiryo UI" w:hAnsi="Meiryo UI" w:hint="eastAsia"/>
          <w:sz w:val="21"/>
          <w:szCs w:val="21"/>
        </w:rPr>
        <w:t>ページ数や文字数よりも、</w:t>
      </w:r>
      <w:r w:rsidR="00AD2EB9">
        <w:rPr>
          <w:rFonts w:ascii="Meiryo UI" w:eastAsia="Meiryo UI" w:hAnsi="Meiryo UI" w:hint="eastAsia"/>
          <w:sz w:val="21"/>
          <w:szCs w:val="21"/>
        </w:rPr>
        <w:t>読んで</w:t>
      </w:r>
      <w:r w:rsidRPr="00CB1B1E">
        <w:rPr>
          <w:rFonts w:ascii="Meiryo UI" w:eastAsia="Meiryo UI" w:hAnsi="Meiryo UI" w:hint="eastAsia"/>
          <w:sz w:val="21"/>
          <w:szCs w:val="21"/>
        </w:rPr>
        <w:t>わかりやすく書けているかどうかが、点数アップの分かれ目です。</w:t>
      </w:r>
    </w:p>
    <w:p w14:paraId="2CF54C1A" w14:textId="77777777" w:rsidR="00CB1B1E" w:rsidRDefault="00B61A19" w:rsidP="00CB1B1E">
      <w:pPr>
        <w:pStyle w:val="1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設問(</w:t>
      </w:r>
      <w:r>
        <w:rPr>
          <w:rFonts w:ascii="Meiryo UI" w:eastAsia="Meiryo UI" w:hAnsi="Meiryo UI"/>
        </w:rPr>
        <w:t>1)</w:t>
      </w:r>
    </w:p>
    <w:p w14:paraId="597545C8" w14:textId="77777777" w:rsidR="00CB1B1E" w:rsidRPr="00CB1B1E" w:rsidRDefault="00B61A19" w:rsidP="00CB1B1E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この科目で学んだ内容を第3者(他学部の学生や親など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に</w:t>
      </w:r>
      <w:r w:rsidR="00AD2D6C">
        <w:rPr>
          <w:rFonts w:ascii="Meiryo UI" w:eastAsia="Meiryo UI" w:hAnsi="Meiryo UI" w:hint="eastAsia"/>
        </w:rPr>
        <w:t>わかるように</w:t>
      </w:r>
      <w:r>
        <w:rPr>
          <w:rFonts w:ascii="Meiryo UI" w:eastAsia="Meiryo UI" w:hAnsi="Meiryo UI" w:hint="eastAsia"/>
        </w:rPr>
        <w:t>説明せよ。</w:t>
      </w:r>
    </w:p>
    <w:p w14:paraId="1E18F4D5" w14:textId="77777777" w:rsidR="00364BA8" w:rsidRDefault="00566537" w:rsidP="00364BA8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API</w:t>
      </w:r>
      <w:r>
        <w:rPr>
          <w:rFonts w:ascii="Meiryo UI" w:eastAsia="Meiryo UI" w:hAnsi="Meiryo UI" w:hint="eastAsia"/>
        </w:rPr>
        <w:t>（アプリケーションプログラミングインターフェイス）</w:t>
      </w:r>
      <w:r w:rsidR="009601F6">
        <w:rPr>
          <w:rFonts w:ascii="Meiryo UI" w:eastAsia="Meiryo UI" w:hAnsi="Meiryo UI" w:hint="eastAsia"/>
        </w:rPr>
        <w:t>、各種サービスを利用するアプリケーション（電話やメール、</w:t>
      </w:r>
      <w:proofErr w:type="spellStart"/>
      <w:r w:rsidR="009601F6">
        <w:rPr>
          <w:rFonts w:ascii="Meiryo UI" w:eastAsia="Meiryo UI" w:hAnsi="Meiryo UI"/>
        </w:rPr>
        <w:t>twitter</w:t>
      </w:r>
      <w:r w:rsidR="00403CFA">
        <w:rPr>
          <w:rFonts w:ascii="Meiryo UI" w:eastAsia="Meiryo UI" w:hAnsi="Meiryo UI"/>
        </w:rPr>
        <w:t>,LINE</w:t>
      </w:r>
      <w:proofErr w:type="spellEnd"/>
      <w:r w:rsidR="00403CFA">
        <w:rPr>
          <w:rFonts w:ascii="Meiryo UI" w:eastAsia="Meiryo UI" w:hAnsi="Meiryo UI" w:hint="eastAsia"/>
        </w:rPr>
        <w:t>など</w:t>
      </w:r>
      <w:r w:rsidR="009601F6">
        <w:rPr>
          <w:rFonts w:ascii="Meiryo UI" w:eastAsia="Meiryo UI" w:hAnsi="Meiryo UI" w:hint="eastAsia"/>
        </w:rPr>
        <w:t>）</w:t>
      </w:r>
      <w:r w:rsidR="00403CFA">
        <w:rPr>
          <w:rFonts w:ascii="Meiryo UI" w:eastAsia="Meiryo UI" w:hAnsi="Meiryo UI" w:hint="eastAsia"/>
        </w:rPr>
        <w:t>を利用するための操作方法を提供する</w:t>
      </w:r>
      <w:r w:rsidR="00F00A16">
        <w:rPr>
          <w:rFonts w:ascii="Meiryo UI" w:eastAsia="Meiryo UI" w:hAnsi="Meiryo UI" w:hint="eastAsia"/>
        </w:rPr>
        <w:t>。</w:t>
      </w:r>
      <w:r w:rsidR="00173F74">
        <w:rPr>
          <w:rFonts w:ascii="Meiryo UI" w:eastAsia="Meiryo UI" w:hAnsi="Meiryo UI" w:hint="eastAsia"/>
        </w:rPr>
        <w:t>それにいかに付加価値</w:t>
      </w:r>
      <w:r w:rsidR="00364BA8">
        <w:rPr>
          <w:rFonts w:ascii="Meiryo UI" w:eastAsia="Meiryo UI" w:hAnsi="Meiryo UI" w:hint="eastAsia"/>
        </w:rPr>
        <w:t>（存在意義や影響力、独自性や他の人がやっていない面白い組み合わせ</w:t>
      </w:r>
    </w:p>
    <w:p w14:paraId="6F1729C8" w14:textId="48CC6F13" w:rsidR="00173F74" w:rsidRDefault="00364BA8" w:rsidP="00CB1B1E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など）</w:t>
      </w:r>
      <w:r w:rsidR="00173F74">
        <w:rPr>
          <w:rFonts w:ascii="Meiryo UI" w:eastAsia="Meiryo UI" w:hAnsi="Meiryo UI" w:hint="eastAsia"/>
        </w:rPr>
        <w:t>をつけるかが重要ということを学んだ。</w:t>
      </w:r>
    </w:p>
    <w:p w14:paraId="0302E1D0" w14:textId="3589C015" w:rsidR="00CB1B1E" w:rsidRDefault="003B1469" w:rsidP="00CB1B1E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自分だけにわかるものや、ばらばらに統一されていないもの、状態管理が非常に重要であり、スタイルや仕様を明確にする必要がある。</w:t>
      </w:r>
    </w:p>
    <w:p w14:paraId="209DA3C2" w14:textId="77777777" w:rsidR="00CB1B1E" w:rsidRDefault="00B61A19" w:rsidP="00CB1B1E">
      <w:pPr>
        <w:pStyle w:val="1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設問(</w:t>
      </w:r>
      <w:r>
        <w:rPr>
          <w:rFonts w:ascii="Meiryo UI" w:eastAsia="Meiryo UI" w:hAnsi="Meiryo UI"/>
        </w:rPr>
        <w:t>2)</w:t>
      </w:r>
    </w:p>
    <w:p w14:paraId="5AA00FFC" w14:textId="77777777" w:rsidR="00B61A19" w:rsidRPr="00B61A19" w:rsidRDefault="00B61A19" w:rsidP="00B61A19">
      <w:pPr>
        <w:rPr>
          <w:rFonts w:ascii="Meiryo UI" w:eastAsia="Meiryo UI" w:hAnsi="Meiryo UI"/>
        </w:rPr>
      </w:pPr>
      <w:r w:rsidRPr="00B61A19">
        <w:rPr>
          <w:rFonts w:ascii="Meiryo UI" w:eastAsia="Meiryo UI" w:hAnsi="Meiryo UI" w:hint="eastAsia"/>
        </w:rPr>
        <w:t>レポート(</w:t>
      </w:r>
      <w:r w:rsidRPr="00B61A19">
        <w:rPr>
          <w:rFonts w:ascii="Meiryo UI" w:eastAsia="Meiryo UI" w:hAnsi="Meiryo UI"/>
        </w:rPr>
        <w:t>4)</w:t>
      </w:r>
      <w:r w:rsidRPr="00B61A19">
        <w:rPr>
          <w:rFonts w:ascii="Meiryo UI" w:eastAsia="Meiryo UI" w:hAnsi="Meiryo UI" w:hint="eastAsia"/>
        </w:rPr>
        <w:t>をもとに、A</w:t>
      </w:r>
      <w:r w:rsidRPr="00B61A19">
        <w:rPr>
          <w:rFonts w:ascii="Meiryo UI" w:eastAsia="Meiryo UI" w:hAnsi="Meiryo UI"/>
        </w:rPr>
        <w:t>PI</w:t>
      </w:r>
      <w:r w:rsidRPr="00B61A19">
        <w:rPr>
          <w:rFonts w:ascii="Meiryo UI" w:eastAsia="Meiryo UI" w:hAnsi="Meiryo UI" w:hint="eastAsia"/>
        </w:rPr>
        <w:t>連携作成または</w:t>
      </w:r>
      <w:r w:rsidRPr="00B61A19">
        <w:rPr>
          <w:rFonts w:ascii="Meiryo UI" w:eastAsia="Meiryo UI" w:hAnsi="Meiryo UI"/>
        </w:rPr>
        <w:t>API</w:t>
      </w:r>
      <w:r w:rsidRPr="00B61A19">
        <w:rPr>
          <w:rFonts w:ascii="Meiryo UI" w:eastAsia="Meiryo UI" w:hAnsi="Meiryo UI" w:hint="eastAsia"/>
        </w:rPr>
        <w:t>を用いたサービス開発</w:t>
      </w:r>
      <w:r w:rsidR="002A6697">
        <w:rPr>
          <w:rFonts w:ascii="Meiryo UI" w:eastAsia="Meiryo UI" w:hAnsi="Meiryo UI" w:hint="eastAsia"/>
        </w:rPr>
        <w:t>結果を書いてください。何かしら動くものが出来ている前提です。</w:t>
      </w:r>
    </w:p>
    <w:p w14:paraId="49922477" w14:textId="77777777" w:rsidR="00AD2EB9" w:rsidRPr="00AD2EB9" w:rsidRDefault="00B61A19" w:rsidP="00AD2EB9">
      <w:pPr>
        <w:pStyle w:val="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名称</w:t>
      </w:r>
    </w:p>
    <w:p w14:paraId="068DD4FB" w14:textId="2D0E3612" w:rsidR="00C0622A" w:rsidRPr="005C153B" w:rsidRDefault="00F2009A" w:rsidP="00F2009A">
      <w:pPr>
        <w:rPr>
          <w:rFonts w:ascii="Meiryo UI" w:eastAsia="Meiryo UI" w:hAnsi="Meiryo UI"/>
          <w:color w:val="A6A6A6" w:themeColor="background1" w:themeShade="A6"/>
        </w:rPr>
      </w:pPr>
      <w:r w:rsidRPr="00F2009A">
        <w:rPr>
          <w:rFonts w:ascii="Meiryo UI" w:eastAsia="Meiryo UI" w:hAnsi="Meiryo UI" w:hint="eastAsia"/>
          <w:color w:val="000000" w:themeColor="text1"/>
        </w:rPr>
        <w:t>県内歯医者検索機能</w:t>
      </w:r>
      <w:r w:rsidR="005C153B" w:rsidRPr="005C153B">
        <w:rPr>
          <w:rFonts w:ascii="Meiryo UI" w:eastAsia="Meiryo UI" w:hAnsi="Meiryo UI" w:hint="eastAsia"/>
          <w:color w:val="A6A6A6" w:themeColor="background1" w:themeShade="A6"/>
        </w:rPr>
        <w:t>※提出時には</w:t>
      </w:r>
      <w:r w:rsidR="005C153B">
        <w:rPr>
          <w:rFonts w:ascii="Meiryo UI" w:eastAsia="Meiryo UI" w:hAnsi="Meiryo UI" w:hint="eastAsia"/>
          <w:color w:val="A6A6A6" w:themeColor="background1" w:themeShade="A6"/>
        </w:rPr>
        <w:t>この</w:t>
      </w:r>
      <w:r w:rsidR="005C153B" w:rsidRPr="005C153B">
        <w:rPr>
          <w:rFonts w:ascii="Meiryo UI" w:eastAsia="Meiryo UI" w:hAnsi="Meiryo UI" w:hint="eastAsia"/>
          <w:color w:val="A6A6A6" w:themeColor="background1" w:themeShade="A6"/>
        </w:rPr>
        <w:t>注釈を消してください。</w:t>
      </w:r>
      <w:r w:rsidR="00B61A19">
        <w:rPr>
          <w:rFonts w:ascii="Meiryo UI" w:eastAsia="Meiryo UI" w:hAnsi="Meiryo UI" w:hint="eastAsia"/>
          <w:color w:val="A6A6A6" w:themeColor="background1" w:themeShade="A6"/>
        </w:rPr>
        <w:t>開発したもののサービス名を記述してください。</w:t>
      </w:r>
    </w:p>
    <w:p w14:paraId="0A305C4E" w14:textId="77777777" w:rsidR="00C0622A" w:rsidRDefault="00B61A19" w:rsidP="00C0622A">
      <w:pPr>
        <w:pStyle w:val="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概要</w:t>
      </w:r>
      <w:r w:rsidR="00F963AA">
        <w:rPr>
          <w:rFonts w:ascii="Meiryo UI" w:eastAsia="Meiryo UI" w:hAnsi="Meiryo UI" w:hint="eastAsia"/>
        </w:rPr>
        <w:t>(作ったものの説明</w:t>
      </w:r>
      <w:r w:rsidR="00F963AA">
        <w:rPr>
          <w:rFonts w:ascii="Meiryo UI" w:eastAsia="Meiryo UI" w:hAnsi="Meiryo UI"/>
        </w:rPr>
        <w:t>)</w:t>
      </w:r>
    </w:p>
    <w:p w14:paraId="7C51DBDF" w14:textId="79378054" w:rsidR="00C0622A" w:rsidRDefault="00BB0076" w:rsidP="00C0622A">
      <w:pPr>
        <w:rPr>
          <w:rFonts w:ascii="Meiryo UI" w:eastAsia="Meiryo UI" w:hAnsi="Meiryo UI"/>
          <w:color w:val="A6A6A6" w:themeColor="background1" w:themeShade="A6"/>
        </w:rPr>
      </w:pPr>
      <w:r w:rsidRPr="00BB0076">
        <w:rPr>
          <w:rFonts w:ascii="Meiryo UI" w:eastAsia="Meiryo UI" w:hAnsi="Meiryo UI" w:hint="eastAsia"/>
          <w:color w:val="000000" w:themeColor="text1"/>
        </w:rPr>
        <w:t>県内の歯医者を地区、開始時間などを入力して、検索する。</w:t>
      </w:r>
      <w:r w:rsidR="005C153B" w:rsidRPr="005C153B">
        <w:rPr>
          <w:rFonts w:ascii="Meiryo UI" w:eastAsia="Meiryo UI" w:hAnsi="Meiryo UI" w:hint="eastAsia"/>
          <w:color w:val="A6A6A6" w:themeColor="background1" w:themeShade="A6"/>
        </w:rPr>
        <w:t>※提出時には</w:t>
      </w:r>
      <w:r w:rsidR="005C153B">
        <w:rPr>
          <w:rFonts w:ascii="Meiryo UI" w:eastAsia="Meiryo UI" w:hAnsi="Meiryo UI" w:hint="eastAsia"/>
          <w:color w:val="A6A6A6" w:themeColor="background1" w:themeShade="A6"/>
        </w:rPr>
        <w:t>この</w:t>
      </w:r>
      <w:r w:rsidR="005C153B" w:rsidRPr="005C153B">
        <w:rPr>
          <w:rFonts w:ascii="Meiryo UI" w:eastAsia="Meiryo UI" w:hAnsi="Meiryo UI" w:hint="eastAsia"/>
          <w:color w:val="A6A6A6" w:themeColor="background1" w:themeShade="A6"/>
        </w:rPr>
        <w:t>注釈を消してください。</w:t>
      </w:r>
      <w:r w:rsidR="00B61A19">
        <w:rPr>
          <w:rFonts w:ascii="Meiryo UI" w:eastAsia="Meiryo UI" w:hAnsi="Meiryo UI" w:hint="eastAsia"/>
          <w:color w:val="A6A6A6" w:themeColor="background1" w:themeShade="A6"/>
        </w:rPr>
        <w:t>どんな連携なのか、どんなサービスなのか説明文をわかりやす</w:t>
      </w:r>
      <w:r w:rsidR="00F963AA">
        <w:rPr>
          <w:rFonts w:ascii="Meiryo UI" w:eastAsia="Meiryo UI" w:hAnsi="Meiryo UI" w:hint="eastAsia"/>
          <w:color w:val="A6A6A6" w:themeColor="background1" w:themeShade="A6"/>
        </w:rPr>
        <w:t>く</w:t>
      </w:r>
      <w:r w:rsidR="00B61A19">
        <w:rPr>
          <w:rFonts w:ascii="Meiryo UI" w:eastAsia="Meiryo UI" w:hAnsi="Meiryo UI" w:hint="eastAsia"/>
          <w:color w:val="A6A6A6" w:themeColor="background1" w:themeShade="A6"/>
        </w:rPr>
        <w:t>書いてください。</w:t>
      </w:r>
    </w:p>
    <w:p w14:paraId="6B6CFB69" w14:textId="77777777" w:rsidR="00AD2EB9" w:rsidRPr="00AD2EB9" w:rsidRDefault="00F963AA" w:rsidP="00AD2EB9">
      <w:pPr>
        <w:pStyle w:val="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画面ショット(動作がわかるように画面を交えて説明</w:t>
      </w:r>
      <w:r>
        <w:rPr>
          <w:rFonts w:ascii="Meiryo UI" w:eastAsia="Meiryo UI" w:hAnsi="Meiryo UI"/>
        </w:rPr>
        <w:t>)</w:t>
      </w:r>
    </w:p>
    <w:p w14:paraId="4EF5DFA8" w14:textId="2BC0872C" w:rsidR="00F963AA" w:rsidRPr="00CC1E43" w:rsidRDefault="00AD2EB9" w:rsidP="00F963AA">
      <w:r w:rsidRPr="005C153B">
        <w:rPr>
          <w:rFonts w:ascii="Meiryo UI" w:eastAsia="Meiryo UI" w:hAnsi="Meiryo UI" w:hint="eastAsia"/>
          <w:color w:val="A6A6A6" w:themeColor="background1" w:themeShade="A6"/>
        </w:rPr>
        <w:t>※提出時には</w:t>
      </w:r>
      <w:r>
        <w:rPr>
          <w:rFonts w:ascii="Meiryo UI" w:eastAsia="Meiryo UI" w:hAnsi="Meiryo UI" w:hint="eastAsia"/>
          <w:color w:val="A6A6A6" w:themeColor="background1" w:themeShade="A6"/>
        </w:rPr>
        <w:t>この</w:t>
      </w:r>
      <w:r w:rsidRPr="005C153B">
        <w:rPr>
          <w:rFonts w:ascii="Meiryo UI" w:eastAsia="Meiryo UI" w:hAnsi="Meiryo UI" w:hint="eastAsia"/>
          <w:color w:val="A6A6A6" w:themeColor="background1" w:themeShade="A6"/>
        </w:rPr>
        <w:t>注</w:t>
      </w:r>
      <w:r w:rsidR="00294E8D">
        <w:rPr>
          <w:rFonts w:ascii="Meiryo UI" w:eastAsia="Meiryo UI" w:hAnsi="Meiryo UI" w:hint="eastAsia"/>
          <w:noProof/>
          <w:color w:val="A6A6A6" w:themeColor="background1" w:themeShade="A6"/>
          <w:lang w:val="ja-JP"/>
        </w:rPr>
        <w:drawing>
          <wp:inline distT="0" distB="0" distL="0" distR="0" wp14:anchorId="3DD4DE17" wp14:editId="31D473E3">
            <wp:extent cx="16383000" cy="9652000"/>
            <wp:effectExtent l="0" t="0" r="0" b="0"/>
            <wp:docPr id="1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スクリーンショッ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0" cy="96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3AA">
        <w:rPr>
          <w:rFonts w:ascii="Meiryo UI" w:eastAsia="Meiryo UI" w:hAnsi="Meiryo UI" w:hint="eastAsia"/>
          <w:color w:val="A6A6A6" w:themeColor="background1" w:themeShade="A6"/>
        </w:rPr>
        <w:t>実際に動作している様子がわかる画面ショットを交えて、各機能や特長を説明してください。</w:t>
      </w:r>
    </w:p>
    <w:p w14:paraId="49921B41" w14:textId="10E9A9D4" w:rsidR="00CC1E43" w:rsidRPr="00294E8D" w:rsidRDefault="00294E8D" w:rsidP="00CC1E43">
      <w:r>
        <w:rPr>
          <w:rFonts w:hint="eastAsia"/>
        </w:rPr>
        <w:t>名前やエリア、開始時間などを欄に入力し、検索</w:t>
      </w:r>
      <w:r w:rsidR="00B51E25">
        <w:rPr>
          <w:rFonts w:hint="eastAsia"/>
        </w:rPr>
        <w:t>する。</w:t>
      </w:r>
    </w:p>
    <w:sectPr w:rsidR="00CC1E43" w:rsidRPr="00294E8D" w:rsidSect="001B420B">
      <w:footerReference w:type="default" r:id="rId9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0E71" w14:textId="77777777" w:rsidR="000D1A28" w:rsidRDefault="000D1A28" w:rsidP="001B420B">
      <w:r>
        <w:separator/>
      </w:r>
    </w:p>
  </w:endnote>
  <w:endnote w:type="continuationSeparator" w:id="0">
    <w:p w14:paraId="73BD8359" w14:textId="77777777" w:rsidR="000D1A28" w:rsidRDefault="000D1A28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32A52F37" w14:textId="77777777">
      <w:trPr>
        <w:jc w:val="right"/>
      </w:trPr>
      <w:tc>
        <w:tcPr>
          <w:tcW w:w="4795" w:type="dxa"/>
          <w:vAlign w:val="center"/>
        </w:tcPr>
        <w:p w14:paraId="50F0B43A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3D3EF0B5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</w:rPr>
          </w:pPr>
          <w:r w:rsidRPr="001B420B">
            <w:rPr>
              <w:rFonts w:ascii="Meiryo UI" w:eastAsia="Meiryo UI" w:hAnsi="Meiryo UI"/>
              <w:color w:val="FFFFFF" w:themeColor="background1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</w:rPr>
            <w:fldChar w:fldCharType="end"/>
          </w:r>
        </w:p>
      </w:tc>
    </w:tr>
  </w:tbl>
  <w:p w14:paraId="06111432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5177" w14:textId="77777777" w:rsidR="000D1A28" w:rsidRDefault="000D1A28" w:rsidP="001B420B">
      <w:r>
        <w:rPr>
          <w:rFonts w:hint="eastAsia"/>
        </w:rPr>
        <w:separator/>
      </w:r>
    </w:p>
  </w:footnote>
  <w:footnote w:type="continuationSeparator" w:id="0">
    <w:p w14:paraId="43E234CF" w14:textId="77777777" w:rsidR="000D1A28" w:rsidRDefault="000D1A28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00E"/>
    <w:multiLevelType w:val="hybridMultilevel"/>
    <w:tmpl w:val="E3D86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622A57"/>
    <w:multiLevelType w:val="hybridMultilevel"/>
    <w:tmpl w:val="EEF25906"/>
    <w:lvl w:ilvl="0" w:tplc="F8B4CCF2">
      <w:start w:val="1"/>
      <w:numFmt w:val="bullet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97786"/>
    <w:multiLevelType w:val="hybridMultilevel"/>
    <w:tmpl w:val="4D66BC58"/>
    <w:lvl w:ilvl="0" w:tplc="F0F4618A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C4B6A93"/>
    <w:multiLevelType w:val="multilevel"/>
    <w:tmpl w:val="C182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95554"/>
    <w:multiLevelType w:val="hybridMultilevel"/>
    <w:tmpl w:val="5ED0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1035BFB"/>
    <w:multiLevelType w:val="multilevel"/>
    <w:tmpl w:val="FCA4D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552400"/>
    <w:multiLevelType w:val="hybridMultilevel"/>
    <w:tmpl w:val="EC7C0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01A7FB9"/>
    <w:multiLevelType w:val="multilevel"/>
    <w:tmpl w:val="643A8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A12D5"/>
    <w:multiLevelType w:val="multilevel"/>
    <w:tmpl w:val="61D81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49755F"/>
    <w:multiLevelType w:val="hybridMultilevel"/>
    <w:tmpl w:val="074EC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9"/>
  </w:num>
  <w:num w:numId="4">
    <w:abstractNumId w:val="14"/>
  </w:num>
  <w:num w:numId="5">
    <w:abstractNumId w:val="8"/>
    <w:lvlOverride w:ilvl="0">
      <w:startOverride w:val="1"/>
    </w:lvlOverride>
  </w:num>
  <w:num w:numId="6">
    <w:abstractNumId w:val="4"/>
  </w:num>
  <w:num w:numId="7">
    <w:abstractNumId w:val="10"/>
  </w:num>
  <w:num w:numId="8">
    <w:abstractNumId w:val="2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0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A4"/>
    <w:rsid w:val="00032EA4"/>
    <w:rsid w:val="000D1A28"/>
    <w:rsid w:val="00173F74"/>
    <w:rsid w:val="001B420B"/>
    <w:rsid w:val="00212F10"/>
    <w:rsid w:val="00294E8D"/>
    <w:rsid w:val="002A6697"/>
    <w:rsid w:val="002A6E01"/>
    <w:rsid w:val="002F3938"/>
    <w:rsid w:val="0032641D"/>
    <w:rsid w:val="00364BA8"/>
    <w:rsid w:val="00397442"/>
    <w:rsid w:val="003B1469"/>
    <w:rsid w:val="003C1CB1"/>
    <w:rsid w:val="00403CFA"/>
    <w:rsid w:val="00566537"/>
    <w:rsid w:val="005C153B"/>
    <w:rsid w:val="00734A6C"/>
    <w:rsid w:val="0077312E"/>
    <w:rsid w:val="007E0449"/>
    <w:rsid w:val="00834568"/>
    <w:rsid w:val="00857CFB"/>
    <w:rsid w:val="008C6668"/>
    <w:rsid w:val="008E578D"/>
    <w:rsid w:val="008E699E"/>
    <w:rsid w:val="008F76DE"/>
    <w:rsid w:val="00940B95"/>
    <w:rsid w:val="009527AA"/>
    <w:rsid w:val="009601F6"/>
    <w:rsid w:val="009652EE"/>
    <w:rsid w:val="0099724B"/>
    <w:rsid w:val="009A452D"/>
    <w:rsid w:val="009B58D6"/>
    <w:rsid w:val="009C318E"/>
    <w:rsid w:val="00A147DD"/>
    <w:rsid w:val="00A52082"/>
    <w:rsid w:val="00A80170"/>
    <w:rsid w:val="00AD2D6C"/>
    <w:rsid w:val="00AD2EB9"/>
    <w:rsid w:val="00B2224A"/>
    <w:rsid w:val="00B4487D"/>
    <w:rsid w:val="00B51E25"/>
    <w:rsid w:val="00B61A19"/>
    <w:rsid w:val="00BB0076"/>
    <w:rsid w:val="00C0622A"/>
    <w:rsid w:val="00CB1B1E"/>
    <w:rsid w:val="00CC1E43"/>
    <w:rsid w:val="00D73079"/>
    <w:rsid w:val="00DB482F"/>
    <w:rsid w:val="00DC1772"/>
    <w:rsid w:val="00DE047F"/>
    <w:rsid w:val="00E47BDE"/>
    <w:rsid w:val="00E763CA"/>
    <w:rsid w:val="00EA12E0"/>
    <w:rsid w:val="00EC05FE"/>
    <w:rsid w:val="00F00A16"/>
    <w:rsid w:val="00F2009A"/>
    <w:rsid w:val="00F40E66"/>
    <w:rsid w:val="00F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14B0B5"/>
  <w15:chartTrackingRefBased/>
  <w15:docId w15:val="{56EF5F48-B9D3-6B43-8B93-81D3C85F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24A"/>
  </w:style>
  <w:style w:type="paragraph" w:styleId="1">
    <w:name w:val="heading 1"/>
    <w:basedOn w:val="a"/>
    <w:next w:val="a"/>
    <w:link w:val="10"/>
    <w:uiPriority w:val="9"/>
    <w:qFormat/>
    <w:rsid w:val="00C0622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0622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0622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22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22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22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22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2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2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0622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paragraph" w:customStyle="1" w:styleId="paragraph">
    <w:name w:val="paragraph"/>
    <w:basedOn w:val="a"/>
    <w:rsid w:val="00DB482F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customStyle="1" w:styleId="normaltextrun">
    <w:name w:val="normaltextrun"/>
    <w:basedOn w:val="a0"/>
    <w:rsid w:val="00DB482F"/>
  </w:style>
  <w:style w:type="character" w:customStyle="1" w:styleId="eop">
    <w:name w:val="eop"/>
    <w:basedOn w:val="a0"/>
    <w:rsid w:val="00DB482F"/>
  </w:style>
  <w:style w:type="character" w:customStyle="1" w:styleId="bcx8">
    <w:name w:val="bcx8"/>
    <w:basedOn w:val="a0"/>
    <w:rsid w:val="00DB482F"/>
  </w:style>
  <w:style w:type="paragraph" w:styleId="a9">
    <w:name w:val="List Paragraph"/>
    <w:basedOn w:val="a"/>
    <w:uiPriority w:val="34"/>
    <w:qFormat/>
    <w:rsid w:val="00E47BDE"/>
    <w:pPr>
      <w:ind w:leftChars="400" w:left="840"/>
    </w:pPr>
  </w:style>
  <w:style w:type="character" w:customStyle="1" w:styleId="spellingerror">
    <w:name w:val="spellingerror"/>
    <w:basedOn w:val="a0"/>
    <w:rsid w:val="009C318E"/>
  </w:style>
  <w:style w:type="character" w:customStyle="1" w:styleId="10">
    <w:name w:val="見出し 1 (文字)"/>
    <w:basedOn w:val="a0"/>
    <w:link w:val="1"/>
    <w:uiPriority w:val="9"/>
    <w:rsid w:val="00C0622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C0622A"/>
    <w:rPr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C0622A"/>
    <w:rPr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0622A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0622A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C0622A"/>
    <w:rPr>
      <w:b/>
      <w:bCs/>
      <w:color w:val="2F5496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C0622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c">
    <w:name w:val="表題 (文字)"/>
    <w:basedOn w:val="a0"/>
    <w:link w:val="ab"/>
    <w:uiPriority w:val="10"/>
    <w:rsid w:val="00C0622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C062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副題 (文字)"/>
    <w:basedOn w:val="a0"/>
    <w:link w:val="ad"/>
    <w:uiPriority w:val="11"/>
    <w:rsid w:val="00C0622A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C0622A"/>
    <w:rPr>
      <w:b/>
      <w:bCs/>
    </w:rPr>
  </w:style>
  <w:style w:type="character" w:styleId="af0">
    <w:name w:val="Emphasis"/>
    <w:uiPriority w:val="20"/>
    <w:qFormat/>
    <w:rsid w:val="00C0622A"/>
    <w:rPr>
      <w:caps/>
      <w:color w:val="1F3763" w:themeColor="accent1" w:themeShade="7F"/>
      <w:spacing w:val="5"/>
    </w:rPr>
  </w:style>
  <w:style w:type="paragraph" w:styleId="af1">
    <w:name w:val="Quote"/>
    <w:basedOn w:val="a"/>
    <w:next w:val="a"/>
    <w:link w:val="af2"/>
    <w:uiPriority w:val="29"/>
    <w:qFormat/>
    <w:rsid w:val="00C0622A"/>
    <w:rPr>
      <w:i/>
      <w:iCs/>
      <w:sz w:val="24"/>
      <w:szCs w:val="24"/>
    </w:rPr>
  </w:style>
  <w:style w:type="character" w:customStyle="1" w:styleId="af2">
    <w:name w:val="引用文 (文字)"/>
    <w:basedOn w:val="a0"/>
    <w:link w:val="af1"/>
    <w:uiPriority w:val="29"/>
    <w:rsid w:val="00C0622A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C0622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C0622A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C0622A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C0622A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C0622A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C0622A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C0622A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C062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folders/ct/0kkzh37d7z748sny0vmfhcgr0000gn/T/com.microsoft.onenote.mac/OneNote/16.57/Exported/%7b17D39D0E-E02F-994C-BD7C-53CFB4F214A8%7d/NT/1/API&#23455;&#32722;&#12524;&#12507;&#12442;&#12540;&#12488;(5)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API実習レポート(5)_テンプレート.dotx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伊賀 爽太　iga souta</cp:lastModifiedBy>
  <cp:revision>2</cp:revision>
  <dcterms:created xsi:type="dcterms:W3CDTF">2022-02-16T18:18:00Z</dcterms:created>
  <dcterms:modified xsi:type="dcterms:W3CDTF">2022-02-16T18:18:00Z</dcterms:modified>
</cp:coreProperties>
</file>